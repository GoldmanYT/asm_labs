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8017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5940E688" w14:textId="77777777" w:rsidR="002114D4" w:rsidRDefault="002114D4" w:rsidP="002114D4">
      <w:pPr>
        <w:spacing w:after="23" w:line="259" w:lineRule="auto"/>
      </w:pPr>
    </w:p>
    <w:p w14:paraId="29D8CE6B" w14:textId="77777777" w:rsidR="002114D4" w:rsidRDefault="002114D4" w:rsidP="002114D4">
      <w:pPr>
        <w:spacing w:after="23" w:line="259" w:lineRule="auto"/>
      </w:pPr>
    </w:p>
    <w:p w14:paraId="7D739EA2" w14:textId="77777777" w:rsidR="002114D4" w:rsidRDefault="002114D4" w:rsidP="002114D4">
      <w:pPr>
        <w:spacing w:after="23" w:line="259" w:lineRule="auto"/>
      </w:pPr>
    </w:p>
    <w:p w14:paraId="57999CCB" w14:textId="77777777" w:rsidR="002114D4" w:rsidRPr="0069647E" w:rsidRDefault="002114D4" w:rsidP="002114D4">
      <w:pPr>
        <w:spacing w:after="23" w:line="259" w:lineRule="auto"/>
      </w:pPr>
    </w:p>
    <w:p w14:paraId="3B20FFF9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7C08C05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6C764A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A6D4A8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DD14AF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1353CA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26557A6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04E02186" w14:textId="2F7D8E29" w:rsidR="002114D4" w:rsidRPr="0069647E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3E56F1">
        <w:rPr>
          <w:sz w:val="36"/>
        </w:rPr>
        <w:t>4</w:t>
      </w:r>
    </w:p>
    <w:p w14:paraId="2572B739" w14:textId="2360C93F"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3E56F1">
        <w:rPr>
          <w:sz w:val="36"/>
        </w:rPr>
        <w:t>ЭВМ и периферийные устройства</w:t>
      </w:r>
    </w:p>
    <w:p w14:paraId="3CEBD040" w14:textId="77777777" w:rsidR="002114D4" w:rsidRDefault="002114D4" w:rsidP="002114D4">
      <w:pPr>
        <w:spacing w:after="0" w:line="259" w:lineRule="auto"/>
        <w:jc w:val="center"/>
      </w:pPr>
    </w:p>
    <w:p w14:paraId="3DA10DF1" w14:textId="413F0366" w:rsidR="002114D4" w:rsidRDefault="002114D4" w:rsidP="002114D4">
      <w:pPr>
        <w:spacing w:after="0" w:line="259" w:lineRule="auto"/>
        <w:jc w:val="center"/>
      </w:pPr>
      <w:r>
        <w:t xml:space="preserve"> </w:t>
      </w:r>
      <w:r w:rsidR="003E56F1">
        <w:t>Создание динамических библиотек</w:t>
      </w:r>
    </w:p>
    <w:p w14:paraId="66A09AE2" w14:textId="1F51AA49" w:rsidR="002114D4" w:rsidRPr="0069647E" w:rsidRDefault="002114D4" w:rsidP="002114D4">
      <w:pPr>
        <w:spacing w:after="0" w:line="259" w:lineRule="auto"/>
        <w:jc w:val="center"/>
      </w:pPr>
      <w:r>
        <w:t>Вариант №1</w:t>
      </w:r>
      <w:r w:rsidR="003E56F1">
        <w:t>7</w:t>
      </w:r>
    </w:p>
    <w:p w14:paraId="3A62C31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9E428C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0FCE35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0AB198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EFE8F4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6CC7F9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E46F4F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3302A9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9DE460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F309730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624EBD2" w14:textId="372409FA"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1177B9E6" w14:textId="7D43C139" w:rsidR="002114D4" w:rsidRPr="0069647E" w:rsidRDefault="002114D4" w:rsidP="003E56F1">
      <w:pPr>
        <w:ind w:left="5330"/>
      </w:pPr>
      <w:r w:rsidRPr="0069647E">
        <w:t>Проверил</w:t>
      </w:r>
      <w:r w:rsidR="003E56F1">
        <w:t>а</w:t>
      </w:r>
      <w:r w:rsidRPr="0069647E">
        <w:t xml:space="preserve">: </w:t>
      </w:r>
      <w:r w:rsidR="003E56F1">
        <w:t>доцент Андреева А.А.</w:t>
      </w:r>
    </w:p>
    <w:p w14:paraId="3923618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6161F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BF920F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F729FCF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B69C09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30EF68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014EC1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B3088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85ADD6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0ECF217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2D103A64" w14:textId="7DFFE0BB" w:rsidR="002114D4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lastRenderedPageBreak/>
        <w:t>Цель работы</w:t>
      </w:r>
    </w:p>
    <w:p w14:paraId="53B70C76" w14:textId="207BFDAB" w:rsidR="003E56F1" w:rsidRPr="003E56F1" w:rsidRDefault="003E56F1" w:rsidP="002114D4">
      <w:r>
        <w:t>Получить практические навыки по созданию динамических библиотек.</w:t>
      </w:r>
    </w:p>
    <w:p w14:paraId="24DE861F" w14:textId="07CC0ED5"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14:paraId="06BF577B" w14:textId="76688DB2" w:rsidR="003E56F1" w:rsidRDefault="003E56F1" w:rsidP="002114D4">
      <w:r w:rsidRPr="003E56F1">
        <w:t>Разработать динамическую библиотеку, реализующую функци</w:t>
      </w:r>
      <w:r w:rsidR="00780F82">
        <w:t>ю, которая в</w:t>
      </w:r>
      <w:r w:rsidR="00780F82" w:rsidRPr="00780F82">
        <w:t xml:space="preserve">озвращает количество слов в строке S ограниченных </w:t>
      </w:r>
      <w:r w:rsidR="00780F82" w:rsidRPr="00780F82">
        <w:t>символами</w:t>
      </w:r>
      <w:r w:rsidR="00780F82" w:rsidRPr="00780F82">
        <w:t xml:space="preserve"> С</w:t>
      </w:r>
      <w:r w:rsidRPr="003E56F1">
        <w:t>, и программу для демонстрации е</w:t>
      </w:r>
      <w:r>
        <w:t>ё</w:t>
      </w:r>
      <w:r w:rsidRPr="003E56F1">
        <w:t xml:space="preserve"> возможностей. Использовать как явное, так и неявное связывание.</w:t>
      </w:r>
    </w:p>
    <w:p w14:paraId="52478041" w14:textId="31753CED" w:rsidR="005126C4" w:rsidRPr="005126C4" w:rsidRDefault="005126C4" w:rsidP="005126C4">
      <w:pPr>
        <w:jc w:val="center"/>
        <w:rPr>
          <w:rStyle w:val="ac"/>
        </w:rPr>
      </w:pPr>
      <w:r w:rsidRPr="005126C4">
        <w:rPr>
          <w:rStyle w:val="ac"/>
        </w:rPr>
        <w:t>Тексты программ</w:t>
      </w:r>
    </w:p>
    <w:p w14:paraId="4BAFDE7C" w14:textId="25375AE4" w:rsid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</w:rPr>
        <w:t xml:space="preserve">; </w:t>
      </w:r>
      <w:r>
        <w:rPr>
          <w:rFonts w:ascii="Consolas" w:hAnsi="Consolas"/>
          <w:sz w:val="20"/>
          <w:szCs w:val="20"/>
          <w:lang w:val="en-US"/>
        </w:rPr>
        <w:t>word</w:t>
      </w:r>
      <w:r w:rsidRPr="005126C4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count.asm</w:t>
      </w:r>
    </w:p>
    <w:p w14:paraId="1A73A6D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.386</w:t>
      </w:r>
    </w:p>
    <w:p w14:paraId="61D3BF4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.model  flat</w:t>
      </w:r>
    </w:p>
    <w:p w14:paraId="135EAD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public  word_count</w:t>
      </w:r>
    </w:p>
    <w:p w14:paraId="3240B64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79E789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.code</w:t>
      </w:r>
    </w:p>
    <w:p w14:paraId="15854A2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_start@12:      mov     al, 1</w:t>
      </w:r>
    </w:p>
    <w:p w14:paraId="357A28B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ret     12</w:t>
      </w:r>
    </w:p>
    <w:p w14:paraId="2A789B9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; function WordCount(S: pchar; C: char): byte</w:t>
      </w:r>
    </w:p>
    <w:p w14:paraId="6FF5E90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; Возвращает количество слов в строке S ограниченных символaми С.</w:t>
      </w:r>
    </w:p>
    <w:p w14:paraId="47F90D4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word_count      proc</w:t>
      </w:r>
    </w:p>
    <w:p w14:paraId="387F39EE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s               equ     dword ptr [ebp + 8]</w:t>
      </w:r>
    </w:p>
    <w:p w14:paraId="03DE30D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c               equ     byte ptr [ebp + 12]</w:t>
      </w:r>
    </w:p>
    <w:p w14:paraId="7E043F4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ans             equ     cl              ; </w:t>
      </w:r>
      <w:r w:rsidRPr="005126C4">
        <w:rPr>
          <w:rFonts w:ascii="Consolas" w:hAnsi="Consolas"/>
          <w:sz w:val="20"/>
          <w:szCs w:val="20"/>
        </w:rPr>
        <w:t>ответ</w:t>
      </w:r>
    </w:p>
    <w:p w14:paraId="03FBA5B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cur             equ     al              ; </w:t>
      </w:r>
      <w:r w:rsidRPr="005126C4">
        <w:rPr>
          <w:rFonts w:ascii="Consolas" w:hAnsi="Consolas"/>
          <w:sz w:val="20"/>
          <w:szCs w:val="20"/>
        </w:rPr>
        <w:t>текущий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символ</w:t>
      </w:r>
    </w:p>
    <w:p w14:paraId="68101B30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flag            equ     dl              ; флаг начала нового слова</w:t>
      </w:r>
    </w:p>
    <w:p w14:paraId="4CF000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</w:p>
    <w:p w14:paraId="2E5E04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r w:rsidRPr="005126C4">
        <w:rPr>
          <w:rFonts w:ascii="Consolas" w:hAnsi="Consolas"/>
          <w:sz w:val="20"/>
          <w:szCs w:val="20"/>
          <w:lang w:val="en-US"/>
        </w:rPr>
        <w:t>push    ebp</w:t>
      </w:r>
    </w:p>
    <w:p w14:paraId="67ED5F4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ebp,esp</w:t>
      </w:r>
    </w:p>
    <w:p w14:paraId="186E4F6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push    esi</w:t>
      </w:r>
    </w:p>
    <w:p w14:paraId="5AE956B2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4AFC58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esi, s</w:t>
      </w:r>
    </w:p>
    <w:p w14:paraId="263A98B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xor     ans, ans        ; </w:t>
      </w:r>
      <w:r w:rsidRPr="005126C4">
        <w:rPr>
          <w:rFonts w:ascii="Consolas" w:hAnsi="Consolas"/>
          <w:sz w:val="20"/>
          <w:szCs w:val="20"/>
        </w:rPr>
        <w:t>обнуление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ответа</w:t>
      </w:r>
    </w:p>
    <w:p w14:paraId="3101DDA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flag, 1         ; </w:t>
      </w:r>
      <w:r w:rsidRPr="005126C4">
        <w:rPr>
          <w:rFonts w:ascii="Consolas" w:hAnsi="Consolas"/>
          <w:sz w:val="20"/>
          <w:szCs w:val="20"/>
        </w:rPr>
        <w:t>флаг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равен</w:t>
      </w:r>
      <w:r w:rsidRPr="005126C4">
        <w:rPr>
          <w:rFonts w:ascii="Consolas" w:hAnsi="Consolas"/>
          <w:sz w:val="20"/>
          <w:szCs w:val="20"/>
          <w:lang w:val="en-US"/>
        </w:rPr>
        <w:t xml:space="preserve"> 1</w:t>
      </w:r>
    </w:p>
    <w:p w14:paraId="2FA03CF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cld                     ; </w:t>
      </w:r>
      <w:r w:rsidRPr="005126C4">
        <w:rPr>
          <w:rFonts w:ascii="Consolas" w:hAnsi="Consolas"/>
          <w:sz w:val="20"/>
          <w:szCs w:val="20"/>
        </w:rPr>
        <w:t>индексы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строк</w:t>
      </w:r>
      <w:r w:rsidRPr="005126C4">
        <w:rPr>
          <w:rFonts w:ascii="Consolas" w:hAnsi="Consolas"/>
          <w:sz w:val="20"/>
          <w:szCs w:val="20"/>
          <w:lang w:val="en-US"/>
        </w:rPr>
        <w:t>++</w:t>
      </w:r>
    </w:p>
    <w:p w14:paraId="314F6A2E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EA9451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begin:          lodsb</w:t>
      </w:r>
    </w:p>
    <w:p w14:paraId="4ECD8B0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test    cur, cur        ; сравнение текущего символа с концом строки</w:t>
      </w:r>
    </w:p>
    <w:p w14:paraId="3E5A8FE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jz      exit</w:t>
      </w:r>
    </w:p>
    <w:p w14:paraId="334FC2B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cmp     cur, c          ; сравнение текущего символа с разделяющим</w:t>
      </w:r>
    </w:p>
    <w:p w14:paraId="15EE0E5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jne     letter          ; если равно, то</w:t>
      </w:r>
    </w:p>
    <w:p w14:paraId="68A834D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mov     flag, 1         ; флаг равен 1</w:t>
      </w:r>
    </w:p>
    <w:p w14:paraId="17FFAF7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jmp     begin</w:t>
      </w:r>
    </w:p>
    <w:p w14:paraId="46FA304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letter:         test    flag, flag      ; символ не разделяющий, сравнить флаг</w:t>
      </w:r>
    </w:p>
    <w:p w14:paraId="071B16C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jz      begin           ; если флаг != 0, то </w:t>
      </w:r>
    </w:p>
    <w:p w14:paraId="35454A8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inc     ans             ; увеличение ответа</w:t>
      </w:r>
    </w:p>
    <w:p w14:paraId="3E48D10B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xor     flag, flag      ; обнуление флага</w:t>
      </w:r>
    </w:p>
    <w:p w14:paraId="0A886F1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                jmp     begin</w:t>
      </w:r>
    </w:p>
    <w:p w14:paraId="2F1A5B8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</w:p>
    <w:p w14:paraId="2136679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exit:           pop     esi</w:t>
      </w:r>
    </w:p>
    <w:p w14:paraId="3F31F1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al, ans</w:t>
      </w:r>
    </w:p>
    <w:p w14:paraId="7A18807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pop     ebp</w:t>
      </w:r>
    </w:p>
    <w:p w14:paraId="1905B65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ret     8</w:t>
      </w:r>
    </w:p>
    <w:p w14:paraId="0B300DC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word_count      endp</w:t>
      </w:r>
    </w:p>
    <w:p w14:paraId="4D8D68A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  <w:lang w:val="en-US"/>
        </w:rPr>
        <w:lastRenderedPageBreak/>
        <w:t xml:space="preserve">                </w:t>
      </w:r>
      <w:r w:rsidRPr="005126C4">
        <w:rPr>
          <w:rFonts w:ascii="Consolas" w:hAnsi="Consolas"/>
          <w:sz w:val="20"/>
          <w:szCs w:val="20"/>
        </w:rPr>
        <w:t>end     _start@12</w:t>
      </w:r>
    </w:p>
    <w:p w14:paraId="2CEC4725" w14:textId="77777777" w:rsid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1E73A3A" w14:textId="4FADDA76" w:rsid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; main.asm</w:t>
      </w:r>
    </w:p>
    <w:p w14:paraId="28F42E6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include         incfile.inc</w:t>
      </w:r>
    </w:p>
    <w:p w14:paraId="3AA613E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includelib      word_count.lib</w:t>
      </w:r>
    </w:p>
    <w:p w14:paraId="1055FB2E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extrn   word_count: near        ; </w:t>
      </w:r>
      <w:r w:rsidRPr="005126C4">
        <w:rPr>
          <w:rFonts w:ascii="Consolas" w:hAnsi="Consolas"/>
          <w:sz w:val="20"/>
          <w:szCs w:val="20"/>
        </w:rPr>
        <w:t>неявное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связывание</w:t>
      </w:r>
    </w:p>
    <w:p w14:paraId="4D91D60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ECC7480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.386</w:t>
      </w:r>
    </w:p>
    <w:p w14:paraId="349E47E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.model  FLAT, STDCALL</w:t>
      </w:r>
    </w:p>
    <w:p w14:paraId="3739A7C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9E5AFD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.const</w:t>
      </w:r>
    </w:p>
    <w:p w14:paraId="3B96C5C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libr            db      'word_count.dll', 0</w:t>
      </w:r>
    </w:p>
    <w:p w14:paraId="222F6AB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nameproc        db      'word_count', 0</w:t>
      </w:r>
    </w:p>
    <w:p w14:paraId="101DEA7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mb_title        db      'String:'</w:t>
      </w:r>
    </w:p>
    <w:p w14:paraId="66B9887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s               db      '  some  words with   spaces  ', 0</w:t>
      </w:r>
    </w:p>
    <w:p w14:paraId="76B5FD6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c               db      ' '</w:t>
      </w:r>
    </w:p>
    <w:p w14:paraId="3EC711A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FD77E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.data</w:t>
      </w:r>
    </w:p>
    <w:p w14:paraId="17EDCE42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fmt             db      'Count1: %d', 13, 10, 'Count2: %d', 0</w:t>
      </w:r>
    </w:p>
    <w:p w14:paraId="190E7ED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>answer          db      32 dup(0)</w:t>
      </w:r>
    </w:p>
    <w:p w14:paraId="5C24AEC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hlib            dd      ?</w:t>
      </w:r>
    </w:p>
    <w:p w14:paraId="0653179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word_count2     dd      ?</w:t>
      </w:r>
    </w:p>
    <w:p w14:paraId="3CBCADE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count1          dd      ?</w:t>
      </w:r>
    </w:p>
    <w:p w14:paraId="2D688402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count2          dd      ?</w:t>
      </w:r>
    </w:p>
    <w:p w14:paraId="1D9D1BB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3C1C6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.code</w:t>
      </w:r>
    </w:p>
    <w:p w14:paraId="301AAA1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_start:         call    LoadLibrary, offset libr</w:t>
      </w:r>
    </w:p>
    <w:p w14:paraId="09FBBB7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hlib, eax</w:t>
      </w:r>
    </w:p>
    <w:p w14:paraId="1953F49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call    GetProcAddress,hlib, offset nameproc    ; </w:t>
      </w:r>
      <w:r w:rsidRPr="005126C4">
        <w:rPr>
          <w:rFonts w:ascii="Consolas" w:hAnsi="Consolas"/>
          <w:sz w:val="20"/>
          <w:szCs w:val="20"/>
        </w:rPr>
        <w:t>явное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связывание</w:t>
      </w:r>
    </w:p>
    <w:p w14:paraId="44DBF4D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word_count2, eax</w:t>
      </w:r>
    </w:p>
    <w:p w14:paraId="454CB2B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A713C2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word_count, offset s, word ptr c</w:t>
      </w:r>
    </w:p>
    <w:p w14:paraId="551D489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movzx   eax, al</w:t>
      </w:r>
    </w:p>
    <w:p w14:paraId="5F76609B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count1, eax</w:t>
      </w:r>
    </w:p>
    <w:p w14:paraId="5B650A6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E4CE11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word_count2, offset s, word ptr c</w:t>
      </w:r>
    </w:p>
    <w:p w14:paraId="7663263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movzx   eax, al</w:t>
      </w:r>
    </w:p>
    <w:p w14:paraId="54BEBC90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mov     count2, eax</w:t>
      </w:r>
    </w:p>
    <w:p w14:paraId="3454C864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98634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_wsprintfA, offset answer, offset fmt, count1, count2</w:t>
      </w:r>
    </w:p>
    <w:p w14:paraId="782517B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0BDCE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MessageBox, 0, offset answer, offset mb_title, MB_OK</w:t>
      </w:r>
    </w:p>
    <w:p w14:paraId="5C25D1C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ExitProcess, 0</w:t>
      </w:r>
    </w:p>
    <w:p w14:paraId="31EE5714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ends</w:t>
      </w:r>
    </w:p>
    <w:p w14:paraId="1F8F572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end     _start</w:t>
      </w:r>
    </w:p>
    <w:p w14:paraId="0EFDEB1E" w14:textId="77777777" w:rsidR="005126C4" w:rsidRDefault="005126C4" w:rsidP="002114D4">
      <w:pPr>
        <w:rPr>
          <w:rFonts w:ascii="Consolas" w:hAnsi="Consolas"/>
          <w:sz w:val="20"/>
          <w:szCs w:val="20"/>
        </w:rPr>
      </w:pPr>
    </w:p>
    <w:p w14:paraId="625ECA81" w14:textId="6D7D1E3C" w:rsidR="00780F82" w:rsidRPr="00780F82" w:rsidRDefault="00780F82" w:rsidP="00780F82">
      <w:pPr>
        <w:jc w:val="center"/>
        <w:rPr>
          <w:rStyle w:val="ac"/>
        </w:rPr>
      </w:pPr>
      <w:r w:rsidRPr="00780F82">
        <w:rPr>
          <w:rStyle w:val="ac"/>
        </w:rPr>
        <w:t>Результаты работы программы</w:t>
      </w:r>
    </w:p>
    <w:p w14:paraId="69667C44" w14:textId="2F46422B" w:rsidR="00780F82" w:rsidRPr="00780F82" w:rsidRDefault="00780F82" w:rsidP="00780F82">
      <w:pPr>
        <w:jc w:val="center"/>
      </w:pPr>
      <w:r w:rsidRPr="00780F82">
        <w:drawing>
          <wp:inline distT="0" distB="0" distL="0" distR="0" wp14:anchorId="356526E4" wp14:editId="0491C64F">
            <wp:extent cx="2181529" cy="1343212"/>
            <wp:effectExtent l="0" t="0" r="9525" b="9525"/>
            <wp:docPr id="17127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BEE1" w14:textId="16DCABC3" w:rsidR="003E56F1" w:rsidRPr="005126C4" w:rsidRDefault="003E56F1" w:rsidP="005126C4">
      <w:pPr>
        <w:jc w:val="center"/>
        <w:rPr>
          <w:rStyle w:val="ac"/>
          <w:lang w:val="en-US"/>
        </w:rPr>
      </w:pPr>
      <w:r w:rsidRPr="005126C4">
        <w:rPr>
          <w:rStyle w:val="ac"/>
        </w:rPr>
        <w:lastRenderedPageBreak/>
        <w:t>Выводы</w:t>
      </w:r>
    </w:p>
    <w:p w14:paraId="435B8B10" w14:textId="0E3B0E5C" w:rsidR="003E56F1" w:rsidRPr="005126C4" w:rsidRDefault="003E56F1" w:rsidP="003E56F1">
      <w:pPr>
        <w:rPr>
          <w:lang w:val="en-US"/>
        </w:rPr>
      </w:pPr>
      <w:r>
        <w:t>Полу</w:t>
      </w:r>
      <w:r>
        <w:t>чены</w:t>
      </w:r>
      <w:r w:rsidRPr="005126C4">
        <w:rPr>
          <w:lang w:val="en-US"/>
        </w:rPr>
        <w:t xml:space="preserve"> </w:t>
      </w:r>
      <w:r>
        <w:t>практические</w:t>
      </w:r>
      <w:r w:rsidRPr="005126C4">
        <w:rPr>
          <w:lang w:val="en-US"/>
        </w:rPr>
        <w:t xml:space="preserve"> </w:t>
      </w:r>
      <w:r>
        <w:t>навыки</w:t>
      </w:r>
      <w:r w:rsidRPr="005126C4">
        <w:rPr>
          <w:lang w:val="en-US"/>
        </w:rPr>
        <w:t xml:space="preserve"> </w:t>
      </w:r>
      <w:r>
        <w:t>по</w:t>
      </w:r>
      <w:r w:rsidRPr="005126C4">
        <w:rPr>
          <w:lang w:val="en-US"/>
        </w:rPr>
        <w:t xml:space="preserve"> </w:t>
      </w:r>
      <w:r>
        <w:t>созданию</w:t>
      </w:r>
      <w:r w:rsidRPr="005126C4">
        <w:rPr>
          <w:lang w:val="en-US"/>
        </w:rPr>
        <w:t xml:space="preserve"> </w:t>
      </w:r>
      <w:r>
        <w:t>динамических</w:t>
      </w:r>
      <w:r w:rsidRPr="005126C4">
        <w:rPr>
          <w:lang w:val="en-US"/>
        </w:rPr>
        <w:t xml:space="preserve"> </w:t>
      </w:r>
      <w:r>
        <w:t>библиотек</w:t>
      </w:r>
      <w:r w:rsidRPr="005126C4">
        <w:rPr>
          <w:lang w:val="en-US"/>
        </w:rPr>
        <w:t>.</w:t>
      </w:r>
    </w:p>
    <w:p w14:paraId="36813E6D" w14:textId="77777777" w:rsidR="003E56F1" w:rsidRPr="005126C4" w:rsidRDefault="003E56F1" w:rsidP="002114D4">
      <w:pPr>
        <w:rPr>
          <w:lang w:val="en-US"/>
        </w:rPr>
      </w:pPr>
    </w:p>
    <w:sectPr w:rsidR="003E56F1" w:rsidRPr="005126C4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F1"/>
    <w:rsid w:val="00036731"/>
    <w:rsid w:val="002114D4"/>
    <w:rsid w:val="003E56F1"/>
    <w:rsid w:val="00441D0F"/>
    <w:rsid w:val="004C40CD"/>
    <w:rsid w:val="005126C4"/>
    <w:rsid w:val="00780F82"/>
    <w:rsid w:val="00917205"/>
    <w:rsid w:val="00C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C82E"/>
  <w15:chartTrackingRefBased/>
  <w15:docId w15:val="{7E849D09-9E65-427E-915C-C0E4B888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F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14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2</cp:revision>
  <dcterms:created xsi:type="dcterms:W3CDTF">2025-09-16T20:26:00Z</dcterms:created>
  <dcterms:modified xsi:type="dcterms:W3CDTF">2025-09-16T20:50:00Z</dcterms:modified>
</cp:coreProperties>
</file>